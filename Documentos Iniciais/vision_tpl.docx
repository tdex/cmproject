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C5649B">
      <w:pPr>
        <w:pStyle w:val="Title"/>
        <w:rPr>
          <w:lang w:val="pt-BR"/>
        </w:rPr>
      </w:pPr>
      <w:r>
        <w:rPr>
          <w:lang w:val="pt-BR"/>
        </w:rPr>
        <w:t>Car Management Project</w:t>
      </w:r>
    </w:p>
    <w:p w:rsidR="00317164" w:rsidRPr="00C5649B" w:rsidRDefault="00317164">
      <w:pPr>
        <w:pStyle w:val="Title"/>
        <w:rPr>
          <w:lang w:val="pt-BR"/>
        </w:rPr>
      </w:pPr>
      <w:r w:rsidRPr="00C5649B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Heading1"/>
        <w:rPr>
          <w:lang w:val="pt-BR"/>
        </w:r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rPr>
          <w:lang w:val="pt-BR"/>
        </w:rPr>
        <w:t>Introdu</w:t>
      </w:r>
      <w:bookmarkEnd w:id="2"/>
      <w:bookmarkEnd w:id="3"/>
      <w:bookmarkEnd w:id="4"/>
      <w:bookmarkEnd w:id="5"/>
      <w:r>
        <w:rPr>
          <w:lang w:val="pt-BR"/>
        </w:rPr>
        <w:t>ção</w:t>
      </w:r>
    </w:p>
    <w:p w:rsidR="00C5649B" w:rsidRDefault="00C5649B" w:rsidP="00C5649B">
      <w:pPr>
        <w:pStyle w:val="Standard"/>
        <w:ind w:firstLine="720"/>
        <w:rPr>
          <w:lang w:val="pt-BR"/>
        </w:rPr>
      </w:pPr>
      <w:r>
        <w:rPr>
          <w:lang w:val="pt-BR"/>
        </w:rPr>
        <w:t>Sistema para gerenciamento online de todas as ações de uma locadora de veículos, onde clientes poderão realizar toda  a movimentação através do sistema, seja alugar, reservar, cancelar pedido, tudo através do site. E os colaboradores poderão obter essas informações todas de forma centralizada e organizada através do sistema.</w:t>
      </w:r>
    </w:p>
    <w:p w:rsidR="00C5649B" w:rsidRPr="00C5649B" w:rsidRDefault="00C5649B" w:rsidP="00C5649B">
      <w:pPr>
        <w:rPr>
          <w:lang w:val="pt-BR"/>
        </w:rPr>
      </w:pPr>
    </w:p>
    <w:bookmarkEnd w:id="0"/>
    <w:bookmarkEnd w:id="1"/>
    <w:p w:rsidR="00317164" w:rsidRPr="00B205D0" w:rsidRDefault="00317164" w:rsidP="00B205D0">
      <w:pPr>
        <w:pStyle w:val="Heading1"/>
        <w:rPr>
          <w:lang w:val="pt-BR"/>
        </w:rPr>
      </w:pPr>
      <w:r>
        <w:rPr>
          <w:lang w:val="pt-BR"/>
        </w:rPr>
        <w:t>Posicionamento do Produto</w:t>
      </w:r>
    </w:p>
    <w:p w:rsidR="00317164" w:rsidRPr="00B205D0" w:rsidRDefault="00317164">
      <w:pPr>
        <w:pStyle w:val="Heading2"/>
        <w:rPr>
          <w:sz w:val="24"/>
          <w:szCs w:val="24"/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B205D0">
        <w:rPr>
          <w:sz w:val="24"/>
          <w:szCs w:val="24"/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Pr="00B205D0" w:rsidRDefault="00317164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C5649B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BodyText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5649B" w:rsidRDefault="00C5649B" w:rsidP="00EC2B2B">
            <w:pPr>
              <w:pStyle w:val="InfoBlue"/>
              <w:rPr>
                <w:lang w:val="pt-BR"/>
              </w:rPr>
            </w:pPr>
            <w:r>
              <w:rPr>
                <w:color w:val="000000"/>
                <w:lang w:val="pt-BR"/>
              </w:rPr>
              <w:t>Não disponibilizar aos clientes meios de alugar, consultar e reservar veículos para aluguel através da internet.</w:t>
            </w:r>
          </w:p>
        </w:tc>
      </w:tr>
      <w:tr w:rsidR="00317164" w:rsidRPr="00EC2B2B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BodyText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ED640F" w:rsidP="00EC2B2B">
            <w:pPr>
              <w:pStyle w:val="InfoBlue"/>
              <w:rPr>
                <w:lang w:val="pt-BR"/>
              </w:rPr>
            </w:pPr>
            <w:r>
              <w:rPr>
                <w:color w:val="000000"/>
                <w:lang w:val="pt-BR"/>
              </w:rPr>
              <w:t>Fornecedores de veículos.</w:t>
            </w:r>
          </w:p>
        </w:tc>
      </w:tr>
      <w:tr w:rsidR="00317164" w:rsidRPr="00EC2B2B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C5649B" w:rsidP="00EC2B2B">
            <w:pPr>
              <w:pStyle w:val="InfoBlue"/>
              <w:rPr>
                <w:lang w:val="pt-BR"/>
              </w:rPr>
            </w:pPr>
            <w:r>
              <w:rPr>
                <w:color w:val="000000"/>
                <w:lang w:val="pt-BR"/>
              </w:rPr>
              <w:t>Redução do numero de clientes e diminuição dos lucros.</w:t>
            </w:r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BodyText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5649B" w:rsidP="00EC2B2B">
            <w:pPr>
              <w:pStyle w:val="InfoBlue"/>
              <w:rPr>
                <w:lang w:val="pt-BR"/>
              </w:rPr>
            </w:pPr>
            <w:r>
              <w:rPr>
                <w:color w:val="000000"/>
                <w:lang w:val="pt-BR"/>
              </w:rPr>
              <w:t>Fornecer todo o atendimento através de uma aplicação online.</w:t>
            </w:r>
          </w:p>
        </w:tc>
      </w:tr>
    </w:tbl>
    <w:p w:rsidR="00317164" w:rsidRDefault="00317164">
      <w:pPr>
        <w:pStyle w:val="Heading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Pr="00E42132" w:rsidRDefault="00317164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BodyText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5649B" w:rsidRDefault="00B205D0" w:rsidP="0042293A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Cliente</w:t>
            </w:r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BodyText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5649B" w:rsidRDefault="00C5649B" w:rsidP="0042293A">
            <w:pPr>
              <w:pStyle w:val="InfoBlue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Está viajando e precisa de um meio de locomoção temporário.</w:t>
            </w:r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C5649B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C5649B">
              <w:rPr>
                <w:lang w:val="pt-BR"/>
              </w:rPr>
              <w:t>CMProject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5649B" w:rsidRDefault="00C5649B" w:rsidP="0042293A">
            <w:pPr>
              <w:pStyle w:val="InfoBlue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É uma locadora de veículos online.</w:t>
            </w:r>
          </w:p>
        </w:tc>
      </w:tr>
      <w:tr w:rsidR="00317164" w:rsidRPr="0042293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BodyText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5649B" w:rsidRDefault="00C5649B" w:rsidP="0042293A">
            <w:pPr>
              <w:pStyle w:val="InfoBlue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Poderá consultar todo o acervo de veículos disponíveis, e escolher o que melhor atende a sua necessidade.</w:t>
            </w:r>
          </w:p>
        </w:tc>
      </w:tr>
      <w:tr w:rsidR="00317164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5649B" w:rsidRDefault="00C5649B" w:rsidP="0042293A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Locadora do João</w:t>
            </w:r>
          </w:p>
        </w:tc>
        <w:bookmarkStart w:id="16" w:name="_GoBack"/>
        <w:bookmarkEnd w:id="16"/>
      </w:tr>
      <w:tr w:rsidR="00317164" w:rsidRPr="004579C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BodyText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C5649B" w:rsidRDefault="00C5649B" w:rsidP="004579C7">
            <w:pPr>
              <w:pStyle w:val="InfoBlue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Fornece a lista completa de veículos com avaliações dos usuários que os utilizaram.</w:t>
            </w:r>
          </w:p>
        </w:tc>
      </w:tr>
    </w:tbl>
    <w:p w:rsidR="00B205D0" w:rsidRDefault="00B205D0" w:rsidP="00B205D0">
      <w:pPr>
        <w:pStyle w:val="Heading1"/>
        <w:numPr>
          <w:ilvl w:val="0"/>
          <w:numId w:val="0"/>
        </w:numPr>
        <w:ind w:left="720"/>
        <w:jc w:val="center"/>
      </w:pPr>
      <w:bookmarkStart w:id="17" w:name="_Toc436203381"/>
    </w:p>
    <w:tbl>
      <w:tblPr>
        <w:tblW w:w="795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1"/>
        <w:gridCol w:w="5430"/>
      </w:tblGrid>
      <w:tr w:rsidR="00B205D0" w:rsidTr="00B205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5D0" w:rsidRDefault="00B205D0" w:rsidP="00B205D0">
            <w:pPr>
              <w:pStyle w:val="Textbody"/>
              <w:keepNext/>
              <w:ind w:left="72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5D0" w:rsidRDefault="00B205D0" w:rsidP="00B205D0">
            <w:pPr>
              <w:pStyle w:val="InfoBlue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Stakeholders</w:t>
            </w:r>
          </w:p>
        </w:tc>
      </w:tr>
      <w:tr w:rsidR="00B205D0" w:rsidTr="00B205D0">
        <w:tblPrEx>
          <w:tblCellMar>
            <w:top w:w="0" w:type="dxa"/>
            <w:bottom w:w="0" w:type="dxa"/>
          </w:tblCellMar>
        </w:tblPrEx>
        <w:trPr>
          <w:trHeight w:val="294"/>
          <w:jc w:val="center"/>
        </w:trPr>
        <w:tc>
          <w:tcPr>
            <w:tcW w:w="25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5D0" w:rsidRDefault="00B205D0" w:rsidP="00B205D0">
            <w:pPr>
              <w:pStyle w:val="Textbody"/>
              <w:keepNext/>
              <w:ind w:left="72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Quem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5D0" w:rsidRDefault="00B205D0" w:rsidP="00B205D0">
            <w:pPr>
              <w:pStyle w:val="InfoBlue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Está com dificuldades no gerenciamento dos veículos alugados</w:t>
            </w:r>
          </w:p>
        </w:tc>
      </w:tr>
      <w:tr w:rsidR="00B205D0" w:rsidTr="00B205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5D0" w:rsidRDefault="00B205D0" w:rsidP="00B205D0">
            <w:pPr>
              <w:pStyle w:val="Textbody"/>
              <w:ind w:left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O CMProject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5D0" w:rsidRDefault="00B205D0" w:rsidP="00B205D0">
            <w:pPr>
              <w:pStyle w:val="InfoBlue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É um centralizador de informações</w:t>
            </w:r>
          </w:p>
        </w:tc>
      </w:tr>
      <w:tr w:rsidR="00B205D0" w:rsidTr="00B205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5D0" w:rsidRDefault="00B205D0" w:rsidP="00B205D0">
            <w:pPr>
              <w:pStyle w:val="Textbody"/>
              <w:keepNext/>
              <w:ind w:left="72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5D0" w:rsidRDefault="00B205D0" w:rsidP="00B205D0">
            <w:pPr>
              <w:pStyle w:val="InfoBlue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Fornece ao colaborador, todos os dados para controlar a andamento dos serviços prestados, seja aluguel, reserva ou avaliações.</w:t>
            </w:r>
          </w:p>
        </w:tc>
      </w:tr>
    </w:tbl>
    <w:p w:rsidR="00B205D0" w:rsidRPr="00B205D0" w:rsidRDefault="00B205D0" w:rsidP="00B205D0">
      <w:pPr>
        <w:rPr>
          <w:lang w:val="pt-BR"/>
        </w:rPr>
      </w:pPr>
    </w:p>
    <w:p w:rsidR="00317164" w:rsidRDefault="00317164">
      <w:pPr>
        <w:pStyle w:val="Heading1"/>
      </w:pPr>
      <w:r>
        <w:lastRenderedPageBreak/>
        <w:t>Descrição dos Stakeholders</w:t>
      </w:r>
    </w:p>
    <w:p w:rsidR="00317164" w:rsidRDefault="00317164">
      <w:pPr>
        <w:pStyle w:val="Heading2"/>
        <w:rPr>
          <w:lang w:val="pt-BR"/>
        </w:rPr>
      </w:pPr>
      <w:r>
        <w:rPr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317164" w:rsidRPr="00ED640F" w:rsidRDefault="00ED640F" w:rsidP="00F34F6B">
            <w:pPr>
              <w:pStyle w:val="InfoBlue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Fornecedores.</w:t>
            </w:r>
          </w:p>
        </w:tc>
        <w:tc>
          <w:tcPr>
            <w:tcW w:w="2610" w:type="dxa"/>
          </w:tcPr>
          <w:p w:rsidR="00317164" w:rsidRPr="00ED640F" w:rsidRDefault="00ED640F" w:rsidP="00F34F6B">
            <w:pPr>
              <w:pStyle w:val="InfoBlue"/>
              <w:rPr>
                <w:color w:val="000000" w:themeColor="text1"/>
                <w:lang w:val="pt-BR"/>
              </w:rPr>
            </w:pPr>
            <w:r w:rsidRPr="00ED640F">
              <w:rPr>
                <w:color w:val="000000" w:themeColor="text1"/>
                <w:lang w:val="pt-BR"/>
              </w:rPr>
              <w:t>Donos de locadoras de ve</w:t>
            </w:r>
            <w:r>
              <w:rPr>
                <w:color w:val="000000" w:themeColor="text1"/>
                <w:lang w:val="pt-BR"/>
              </w:rPr>
              <w:t>ículos.</w:t>
            </w:r>
          </w:p>
        </w:tc>
        <w:tc>
          <w:tcPr>
            <w:tcW w:w="3960" w:type="dxa"/>
          </w:tcPr>
          <w:p w:rsidR="00317164" w:rsidRPr="00ED640F" w:rsidRDefault="00ED640F" w:rsidP="00ED640F">
            <w:pPr>
              <w:pStyle w:val="InfoBlue"/>
              <w:rPr>
                <w:color w:val="000000" w:themeColor="text1"/>
                <w:lang w:val="pt-BR"/>
              </w:rPr>
            </w:pPr>
            <w:r>
              <w:rPr>
                <w:lang w:val="pt-BR"/>
              </w:rPr>
              <w:t>-</w:t>
            </w:r>
            <w:r>
              <w:rPr>
                <w:color w:val="000000" w:themeColor="text1"/>
                <w:lang w:val="pt-BR"/>
              </w:rPr>
              <w:t xml:space="preserve"> Fornecer informações sobre as caracteristicas dos carros que eles locam. </w:t>
            </w:r>
          </w:p>
        </w:tc>
      </w:tr>
      <w:tr w:rsidR="00ED640F" w:rsidRPr="00C24685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ED640F" w:rsidRDefault="00ED640F" w:rsidP="00ED640F">
            <w:pPr>
              <w:pStyle w:val="InfoBlue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Equipe </w:t>
            </w:r>
          </w:p>
        </w:tc>
        <w:tc>
          <w:tcPr>
            <w:tcW w:w="2610" w:type="dxa"/>
          </w:tcPr>
          <w:p w:rsidR="00ED640F" w:rsidRPr="00ED640F" w:rsidRDefault="00ED640F" w:rsidP="00ED640F">
            <w:pPr>
              <w:pStyle w:val="InfoBlue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Pessoas envolvidas no projeto para o desenvolvimento da solução.</w:t>
            </w:r>
          </w:p>
        </w:tc>
        <w:tc>
          <w:tcPr>
            <w:tcW w:w="3960" w:type="dxa"/>
          </w:tcPr>
          <w:p w:rsidR="00ED640F" w:rsidRPr="00ED640F" w:rsidRDefault="00ED640F" w:rsidP="00ED640F">
            <w:pPr>
              <w:pStyle w:val="InfoBlue"/>
              <w:rPr>
                <w:color w:val="000000" w:themeColor="text1"/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color w:val="000000" w:themeColor="text1"/>
                <w:lang w:val="pt-BR"/>
              </w:rPr>
              <w:t>Planejar o ciclo de vida para o desenvolvimento da solução</w:t>
            </w:r>
          </w:p>
        </w:tc>
      </w:tr>
    </w:tbl>
    <w:p w:rsidR="00317164" w:rsidRPr="00C24685" w:rsidRDefault="00317164">
      <w:pPr>
        <w:pStyle w:val="BodyText"/>
        <w:rPr>
          <w:lang w:val="pt-BR"/>
        </w:rPr>
      </w:pPr>
    </w:p>
    <w:p w:rsidR="00317164" w:rsidRPr="00ED640F" w:rsidRDefault="00317164">
      <w:pPr>
        <w:pStyle w:val="Heading2"/>
        <w:rPr>
          <w:lang w:val="pt-BR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ED640F">
        <w:rPr>
          <w:lang w:val="pt-BR"/>
        </w:rP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bookmarkEnd w:id="17"/>
    <w:p w:rsidR="00ED640F" w:rsidRPr="00ED640F" w:rsidRDefault="00ED640F" w:rsidP="00ED640F">
      <w:pPr>
        <w:pStyle w:val="Heading1"/>
        <w:numPr>
          <w:ilvl w:val="0"/>
          <w:numId w:val="0"/>
        </w:numPr>
        <w:ind w:left="720"/>
        <w:rPr>
          <w:b w:val="0"/>
          <w:color w:val="000000" w:themeColor="text1"/>
          <w:sz w:val="20"/>
          <w:lang w:val="pt-BR"/>
        </w:rPr>
      </w:pPr>
      <w:r>
        <w:rPr>
          <w:b w:val="0"/>
          <w:color w:val="000000" w:themeColor="text1"/>
          <w:sz w:val="20"/>
          <w:lang w:val="pt-BR"/>
        </w:rPr>
        <w:t>O usuário do CMProject vai poder através da aplicação web fazer reserva de qualquer carro e alugar o mesmo de acordo com suas necessidades, será disponível as avaliações de cada veículo para que o cliente tenha um melhor feedback. Além disso o site mostrará os carros que estão em promoção para alugar, e o cliente poderá localizar a locadora por GPS.</w:t>
      </w:r>
    </w:p>
    <w:p w:rsidR="00317164" w:rsidRDefault="00317164">
      <w:pPr>
        <w:pStyle w:val="Heading1"/>
        <w:rPr>
          <w:lang w:val="pt-BR"/>
        </w:rPr>
      </w:pPr>
      <w:r>
        <w:rPr>
          <w:lang w:val="pt-BR"/>
        </w:rPr>
        <w:t>Visão Geral do Produto</w:t>
      </w:r>
    </w:p>
    <w:p w:rsidR="00317164" w:rsidRDefault="00317164">
      <w:pPr>
        <w:pStyle w:val="Heading2"/>
        <w:rPr>
          <w:lang w:val="pt-BR"/>
        </w:rPr>
      </w:pPr>
      <w:bookmarkStart w:id="26" w:name="_Toc452813588"/>
      <w:bookmarkStart w:id="27" w:name="_Toc512930913"/>
      <w:bookmarkStart w:id="28" w:name="_Toc20715763"/>
      <w:r>
        <w:rPr>
          <w:lang w:val="pt-BR"/>
        </w:rPr>
        <w:t>Necessidades e Características</w:t>
      </w:r>
      <w:bookmarkEnd w:id="26"/>
      <w:bookmarkEnd w:id="27"/>
      <w:bookmarkEnd w:id="28"/>
    </w:p>
    <w:p w:rsidR="00317164" w:rsidRPr="00406B51" w:rsidRDefault="00317164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317164" w:rsidRDefault="0031716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317164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Cadastrar funcioários.</w:t>
            </w:r>
          </w:p>
        </w:tc>
        <w:tc>
          <w:tcPr>
            <w:tcW w:w="1275" w:type="dxa"/>
          </w:tcPr>
          <w:p w:rsidR="00317164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317164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Pessoas encarregadas de operar o sistema.</w:t>
            </w:r>
          </w:p>
        </w:tc>
        <w:tc>
          <w:tcPr>
            <w:tcW w:w="2430" w:type="dxa"/>
          </w:tcPr>
          <w:p w:rsidR="00317164" w:rsidRDefault="00317164">
            <w:pPr>
              <w:pStyle w:val="BodyText"/>
              <w:ind w:left="0"/>
              <w:rPr>
                <w:lang w:val="pt-BR"/>
              </w:rPr>
            </w:pPr>
          </w:p>
        </w:tc>
      </w:tr>
      <w:tr w:rsidR="00ED640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Cadastrar viajantes.</w:t>
            </w:r>
          </w:p>
        </w:tc>
        <w:tc>
          <w:tcPr>
            <w:tcW w:w="1275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Clientes que vão alugar veículos pelo sistema.</w:t>
            </w:r>
          </w:p>
        </w:tc>
        <w:tc>
          <w:tcPr>
            <w:tcW w:w="2430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</w:p>
        </w:tc>
      </w:tr>
      <w:tr w:rsidR="00ED640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Consultar veículos.</w:t>
            </w:r>
          </w:p>
        </w:tc>
        <w:tc>
          <w:tcPr>
            <w:tcW w:w="1275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611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Verificar a lista de veículos disponíveis para locação.</w:t>
            </w:r>
          </w:p>
        </w:tc>
        <w:tc>
          <w:tcPr>
            <w:tcW w:w="2430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</w:p>
        </w:tc>
      </w:tr>
      <w:tr w:rsidR="00ED640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Reservar veículos.</w:t>
            </w:r>
          </w:p>
        </w:tc>
        <w:tc>
          <w:tcPr>
            <w:tcW w:w="1275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611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Fazer reserva de carros que estão disponíveis para locação.</w:t>
            </w:r>
          </w:p>
        </w:tc>
        <w:tc>
          <w:tcPr>
            <w:tcW w:w="2430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</w:p>
        </w:tc>
      </w:tr>
      <w:tr w:rsidR="00ED640F">
        <w:tblPrEx>
          <w:tblCellMar>
            <w:top w:w="0" w:type="dxa"/>
            <w:bottom w:w="0" w:type="dxa"/>
          </w:tblCellMar>
        </w:tblPrEx>
        <w:tc>
          <w:tcPr>
            <w:tcW w:w="2802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Fazer promoção</w:t>
            </w:r>
          </w:p>
        </w:tc>
        <w:tc>
          <w:tcPr>
            <w:tcW w:w="1275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611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Mostrar os carros que estão com promoção.</w:t>
            </w:r>
          </w:p>
        </w:tc>
        <w:tc>
          <w:tcPr>
            <w:tcW w:w="2430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</w:p>
        </w:tc>
      </w:tr>
    </w:tbl>
    <w:p w:rsidR="00317164" w:rsidRDefault="00317164">
      <w:pPr>
        <w:pStyle w:val="BodyText"/>
        <w:rPr>
          <w:lang w:val="pt-BR"/>
        </w:rPr>
      </w:pPr>
    </w:p>
    <w:p w:rsidR="00317164" w:rsidRDefault="00317164">
      <w:pPr>
        <w:pStyle w:val="Heading1"/>
        <w:rPr>
          <w:lang w:val="pt-BR"/>
        </w:rPr>
      </w:pPr>
      <w:bookmarkStart w:id="29" w:name="_Toc436203408"/>
      <w:bookmarkStart w:id="30" w:name="_Toc452813602"/>
      <w:bookmarkStart w:id="31" w:name="_Toc512930919"/>
      <w:bookmarkStart w:id="32" w:name="_Toc20715765"/>
      <w:r>
        <w:rPr>
          <w:lang w:val="pt-BR"/>
        </w:rPr>
        <w:t>Outros Requisitos do Produto</w:t>
      </w:r>
      <w:bookmarkEnd w:id="29"/>
      <w:bookmarkEnd w:id="30"/>
      <w:bookmarkEnd w:id="31"/>
      <w:bookmarkEnd w:id="32"/>
    </w:p>
    <w:p w:rsidR="00317164" w:rsidRPr="00C5649B" w:rsidRDefault="00317164">
      <w:pPr>
        <w:pStyle w:val="InfoBlue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317164" w:rsidRDefault="0031716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317164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Tempo de reposta máximo para o site não deve ser superior a 30 segundos.</w:t>
            </w:r>
          </w:p>
        </w:tc>
        <w:tc>
          <w:tcPr>
            <w:tcW w:w="1418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</w:p>
        </w:tc>
      </w:tr>
      <w:tr w:rsidR="00ED640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Padrão interface HTML 5</w:t>
            </w:r>
          </w:p>
        </w:tc>
        <w:tc>
          <w:tcPr>
            <w:tcW w:w="1418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ED640F" w:rsidRDefault="00ED640F">
            <w:pPr>
              <w:pStyle w:val="BodyText"/>
              <w:ind w:left="0"/>
              <w:rPr>
                <w:lang w:val="pt-BR"/>
              </w:rPr>
            </w:pPr>
          </w:p>
        </w:tc>
      </w:tr>
    </w:tbl>
    <w:p w:rsidR="00EC2B2B" w:rsidRDefault="00EC2B2B">
      <w:pPr>
        <w:pStyle w:val="BodyText"/>
        <w:ind w:left="0"/>
        <w:rPr>
          <w:lang w:val="pt-BR"/>
        </w:rPr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FE0" w:rsidRDefault="007F0FE0">
      <w:pPr>
        <w:spacing w:line="240" w:lineRule="auto"/>
      </w:pPr>
      <w:r>
        <w:separator/>
      </w:r>
    </w:p>
  </w:endnote>
  <w:endnote w:type="continuationSeparator" w:id="0">
    <w:p w:rsidR="007F0FE0" w:rsidRDefault="007F0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D640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205D0">
            <w:rPr>
              <w:rStyle w:val="PageNumber"/>
              <w:noProof/>
              <w:lang w:val="pt-B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317164" w:rsidRDefault="00317164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FE0" w:rsidRDefault="007F0FE0">
      <w:pPr>
        <w:spacing w:line="240" w:lineRule="auto"/>
      </w:pPr>
      <w:r>
        <w:separator/>
      </w:r>
    </w:p>
  </w:footnote>
  <w:footnote w:type="continuationSeparator" w:id="0">
    <w:p w:rsidR="007F0FE0" w:rsidRDefault="007F0F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17164" w:rsidRDefault="00C5649B" w:rsidP="00C5649B">
          <w:pPr>
            <w:rPr>
              <w:lang w:val="pt-BR"/>
            </w:rPr>
          </w:pPr>
          <w:r>
            <w:rPr>
              <w:b/>
            </w:rPr>
            <w:t>Car Management Project - CMProject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C5649B">
            <w:rPr>
              <w:lang w:val="pt-BR"/>
            </w:rPr>
            <w:t>Versão 00.01</w:t>
          </w:r>
        </w:p>
      </w:tc>
    </w:tr>
    <w:tr w:rsidR="0031716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C5649B">
          <w:pPr>
            <w:rPr>
              <w:lang w:val="pt-BR"/>
            </w:rPr>
          </w:pPr>
          <w:r>
            <w:rPr>
              <w:lang w:val="pt-BR"/>
            </w:rPr>
            <w:t xml:space="preserve">  Data:  &lt;</w:t>
          </w:r>
          <w:r w:rsidR="00C5649B">
            <w:rPr>
              <w:lang w:val="pt-BR"/>
            </w:rPr>
            <w:t>04/03/2015</w:t>
          </w:r>
          <w:r>
            <w:rPr>
              <w:lang w:val="pt-BR"/>
            </w:rPr>
            <w:t>&gt;</w:t>
          </w:r>
        </w:p>
      </w:tc>
    </w:tr>
  </w:tbl>
  <w:p w:rsidR="00317164" w:rsidRDefault="0031716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9B"/>
    <w:rsid w:val="0022435F"/>
    <w:rsid w:val="00317164"/>
    <w:rsid w:val="00406B51"/>
    <w:rsid w:val="0042293A"/>
    <w:rsid w:val="004579C7"/>
    <w:rsid w:val="005243F9"/>
    <w:rsid w:val="0055315C"/>
    <w:rsid w:val="007F0FE0"/>
    <w:rsid w:val="008B06E1"/>
    <w:rsid w:val="00A6647A"/>
    <w:rsid w:val="00B205D0"/>
    <w:rsid w:val="00C24685"/>
    <w:rsid w:val="00C32246"/>
    <w:rsid w:val="00C5649B"/>
    <w:rsid w:val="00E42132"/>
    <w:rsid w:val="00EC2B2B"/>
    <w:rsid w:val="00ED640F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96413-EE5A-4218-B557-01B01F3B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customStyle="1" w:styleId="BalloonText1">
    <w:name w:val="Balloon Text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 Char Char"/>
    <w:semiHidden/>
    <w:rPr>
      <w:rFonts w:ascii="Tahoma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paragraph" w:customStyle="1" w:styleId="Standard">
    <w:name w:val="Standard"/>
    <w:rsid w:val="00C5649B"/>
    <w:pPr>
      <w:widowControl w:val="0"/>
      <w:suppressAutoHyphens/>
      <w:autoSpaceDN w:val="0"/>
      <w:spacing w:line="240" w:lineRule="atLeast"/>
      <w:textAlignment w:val="baseline"/>
    </w:pPr>
    <w:rPr>
      <w:kern w:val="3"/>
      <w:lang w:val="en-US" w:eastAsia="zh-CN"/>
    </w:rPr>
  </w:style>
  <w:style w:type="paragraph" w:customStyle="1" w:styleId="Textbody">
    <w:name w:val="Text body"/>
    <w:basedOn w:val="Standard"/>
    <w:rsid w:val="00B205D0"/>
    <w:pPr>
      <w:keepLines/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Download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4B2C3-1A3C-4DED-8331-0597F715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50</TotalTime>
  <Pages>3</Pages>
  <Words>440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Jose Carlos</dc:creator>
  <cp:keywords/>
  <dc:description/>
  <cp:lastModifiedBy>Jose Carlos</cp:lastModifiedBy>
  <cp:revision>2</cp:revision>
  <cp:lastPrinted>2001-03-15T17:26:00Z</cp:lastPrinted>
  <dcterms:created xsi:type="dcterms:W3CDTF">2015-03-13T01:39:00Z</dcterms:created>
  <dcterms:modified xsi:type="dcterms:W3CDTF">2015-03-13T02:32:00Z</dcterms:modified>
</cp:coreProperties>
</file>